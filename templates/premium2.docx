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4320"/>
        <w:gridCol w:w="270"/>
        <w:gridCol w:w="4616"/>
      </w:tblGrid>
      <w:tr w:rsidR="008D4C89" w:rsidTr="008D4C89">
        <w:trPr>
          <w:trHeight w:val="4887"/>
        </w:trPr>
        <w:tc>
          <w:tcPr>
            <w:tcW w:w="5040" w:type="dxa"/>
            <w:gridSpan w:val="2"/>
            <w:tcMar>
              <w:left w:w="288" w:type="dxa"/>
            </w:tcMar>
          </w:tcPr>
          <w:p w:rsidR="008D4C89" w:rsidRDefault="008D4C89" w:rsidP="00BD7651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60A001" wp14:editId="22E74C7D">
                      <wp:extent cx="3011805" cy="3011170"/>
                      <wp:effectExtent l="0" t="0" r="0" b="0"/>
                      <wp:docPr id="34" name="Group 34" descr="decorative el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1805" cy="3011170"/>
                                <a:chOff x="0" y="0"/>
                                <a:chExt cx="3011805" cy="30111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" name="Picture 10" descr="Photo Placeholder, Photo of man's ey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3011805" cy="3011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" name="Rectangle 17" descr="White Border">
                                <a:extLst/>
                              </wps:cNvPr>
                              <wps:cNvSpPr/>
                              <wps:spPr>
                                <a:xfrm>
                                  <a:off x="434340" y="441960"/>
                                  <a:ext cx="2126615" cy="2126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9E393" id="Group 34" o:spid="_x0000_s1026" alt="decorative element" style="width:237.15pt;height:237.1pt;mso-position-horizontal-relative:char;mso-position-vertical-relative:line" coordsize="30118,301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27" type="#_x0000_t75" alt="Photo Placeholder, Photo of man's eye" style="position:absolute;width:30118;height:30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">
                        <v:imagedata r:id="rId11" o:title="Photo Placeholder, Photo of man's eye"/>
                        <v:path arrowok="t"/>
                      </v:shape>
                      <v:rect id="Rectangle 17" o:spid="_x0000_s1028" alt="White Border" style="position:absolute;left:4343;top:4419;width:21266;height:21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" filled="f" strokecolor="white [3212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" w:type="dxa"/>
            <w:vMerge w:val="restart"/>
          </w:tcPr>
          <w:p w:rsidR="008D4C89" w:rsidRDefault="008D4C89" w:rsidP="008064DE"/>
        </w:tc>
        <w:tc>
          <w:tcPr>
            <w:tcW w:w="4616" w:type="dxa"/>
            <w:vMerge w:val="restart"/>
          </w:tcPr>
          <w:p w:rsidR="00E2120F" w:rsidRDefault="00E2120F" w:rsidP="00E2120F">
            <w:pPr>
              <w:pStyle w:val="Heading1"/>
              <w:spacing w:before="0"/>
            </w:pPr>
            <w:r>
              <w:t>Objective</w:t>
            </w:r>
          </w:p>
          <w:p w:rsidR="008D4C89" w:rsidRDefault="00E2120F" w:rsidP="00E2120F">
            <w:r>
              <w:t>{objective}</w:t>
            </w:r>
          </w:p>
          <w:p w:rsidR="00E2120F" w:rsidRDefault="00E2120F" w:rsidP="00E2120F">
            <w:r>
              <w:t>{#hasProjects}</w:t>
            </w:r>
          </w:p>
          <w:p w:rsidR="00E2120F" w:rsidRDefault="00E2120F" w:rsidP="00E2120F">
            <w:pPr>
              <w:pStyle w:val="Heading1"/>
              <w:spacing w:before="0"/>
            </w:pPr>
            <w:r>
              <w:t>Projects</w:t>
            </w:r>
          </w:p>
          <w:p w:rsidR="00E2120F" w:rsidRDefault="00E2120F" w:rsidP="00E2120F">
            <w:r>
              <w:t>{#projects}</w:t>
            </w:r>
          </w:p>
          <w:p w:rsidR="00E2120F" w:rsidRPr="00036450" w:rsidRDefault="00E2120F" w:rsidP="00E2120F">
            <w:pPr>
              <w:pStyle w:val="JobDates"/>
            </w:pPr>
            <w:r>
              <w:t>{fromto}</w:t>
            </w:r>
          </w:p>
          <w:p w:rsidR="00E2120F" w:rsidRPr="00256DD2" w:rsidRDefault="00256DD2" w:rsidP="00E2120F">
            <w:pPr>
              <w:pStyle w:val="JobTitle"/>
              <w:rPr>
                <w:b/>
                <w:bCs/>
              </w:rPr>
            </w:pPr>
            <w:r>
              <w:t xml:space="preserve">Project Name: </w:t>
            </w:r>
            <w:r>
              <w:rPr>
                <w:b/>
              </w:rPr>
              <w:t>{projectName}</w:t>
            </w:r>
          </w:p>
          <w:p w:rsidR="00E2120F" w:rsidRPr="00256DD2" w:rsidRDefault="00256DD2" w:rsidP="00E2120F">
            <w:pPr>
              <w:pStyle w:val="JobTitle"/>
              <w:rPr>
                <w:b/>
              </w:rPr>
            </w:pPr>
            <w:r>
              <w:t xml:space="preserve">Position: </w:t>
            </w:r>
            <w:r>
              <w:rPr>
                <w:b/>
              </w:rPr>
              <w:t>{position}</w:t>
            </w:r>
          </w:p>
          <w:p w:rsidR="00256DD2" w:rsidRPr="00256DD2" w:rsidRDefault="00256DD2" w:rsidP="00256DD2">
            <w:pPr>
              <w:pStyle w:val="JobTitle"/>
              <w:rPr>
                <w:b/>
              </w:rPr>
            </w:pPr>
            <w:r>
              <w:t xml:space="preserve">Team Size: </w:t>
            </w:r>
            <w:r>
              <w:rPr>
                <w:b/>
              </w:rPr>
              <w:t>{teamSize}</w:t>
            </w:r>
            <w:bookmarkStart w:id="0" w:name="_GoBack"/>
            <w:bookmarkEnd w:id="0"/>
            <w:r w:rsidR="00E2120F" w:rsidRPr="008064DE">
              <w:t xml:space="preserve">  </w:t>
            </w:r>
          </w:p>
          <w:p w:rsidR="00256DD2" w:rsidRPr="00256DD2" w:rsidRDefault="00256DD2" w:rsidP="00256DD2">
            <w:pPr>
              <w:pStyle w:val="JobTitle"/>
              <w:rPr>
                <w:b/>
              </w:rPr>
            </w:pPr>
            <w:r>
              <w:t xml:space="preserve">Customer: </w:t>
            </w:r>
            <w:r>
              <w:rPr>
                <w:b/>
              </w:rPr>
              <w:t>{customer}</w:t>
            </w:r>
            <w:r>
              <w:t xml:space="preserve"> </w:t>
            </w:r>
          </w:p>
          <w:p w:rsidR="00E2120F" w:rsidRPr="00256DD2" w:rsidRDefault="00256DD2" w:rsidP="00E2120F">
            <w:pPr>
              <w:pStyle w:val="CompanyName"/>
              <w:rPr>
                <w:b/>
              </w:rPr>
            </w:pPr>
            <w:r>
              <w:t xml:space="preserve">Technology: </w:t>
            </w:r>
            <w:r>
              <w:rPr>
                <w:b/>
              </w:rPr>
              <w:t>{technology}</w:t>
            </w:r>
          </w:p>
          <w:p w:rsidR="00E2120F" w:rsidRPr="00E2120F" w:rsidRDefault="00E2120F" w:rsidP="00E2120F">
            <w:r>
              <w:t>{/projects}</w:t>
            </w:r>
          </w:p>
          <w:p w:rsidR="00E2120F" w:rsidRDefault="00E2120F" w:rsidP="00E2120F">
            <w:r>
              <w:t>{/hasProjects}</w:t>
            </w:r>
          </w:p>
          <w:p w:rsidR="00976EFE" w:rsidRDefault="00976EFE" w:rsidP="00976EFE">
            <w:r>
              <w:t>{#hasExperince}</w:t>
            </w:r>
          </w:p>
          <w:p w:rsidR="00976EFE" w:rsidRDefault="00976EFE" w:rsidP="00976EFE">
            <w:pPr>
              <w:pStyle w:val="Heading1"/>
              <w:spacing w:before="0"/>
            </w:pPr>
            <w:r>
              <w:t>Experinces</w:t>
            </w:r>
          </w:p>
          <w:p w:rsidR="00976EFE" w:rsidRDefault="00976EFE" w:rsidP="00976EFE">
            <w:r>
              <w:t>{#experince}</w:t>
            </w:r>
          </w:p>
          <w:p w:rsidR="00976EFE" w:rsidRPr="00036450" w:rsidRDefault="00976EFE" w:rsidP="00976EFE">
            <w:pPr>
              <w:pStyle w:val="JobDates"/>
            </w:pPr>
            <w:r>
              <w:t>{fromto}</w:t>
            </w:r>
          </w:p>
          <w:p w:rsidR="00976EFE" w:rsidRPr="00256DD2" w:rsidRDefault="00976EFE" w:rsidP="00976EFE">
            <w:pPr>
              <w:pStyle w:val="JobTitle"/>
              <w:rPr>
                <w:b/>
                <w:bCs/>
              </w:rPr>
            </w:pPr>
            <w:r>
              <w:t xml:space="preserve">Position: </w:t>
            </w:r>
            <w:r>
              <w:rPr>
                <w:b/>
              </w:rPr>
              <w:t>{position}</w:t>
            </w:r>
          </w:p>
          <w:p w:rsidR="00976EFE" w:rsidRPr="00256DD2" w:rsidRDefault="00976EFE" w:rsidP="00976EFE">
            <w:pPr>
              <w:pStyle w:val="JobTitle"/>
              <w:rPr>
                <w:b/>
              </w:rPr>
            </w:pPr>
            <w:r>
              <w:t xml:space="preserve">Company Name: </w:t>
            </w:r>
            <w:r>
              <w:rPr>
                <w:b/>
              </w:rPr>
              <w:t>{companyName}</w:t>
            </w:r>
          </w:p>
          <w:p w:rsidR="00976EFE" w:rsidRPr="00256DD2" w:rsidRDefault="00976EFE" w:rsidP="00976EFE">
            <w:pPr>
              <w:pStyle w:val="JobTitle"/>
              <w:rPr>
                <w:b/>
              </w:rPr>
            </w:pPr>
            <w:r>
              <w:t xml:space="preserve">Description: </w:t>
            </w:r>
            <w:r>
              <w:rPr>
                <w:b/>
              </w:rPr>
              <w:t>{description}</w:t>
            </w:r>
          </w:p>
          <w:p w:rsidR="00976EFE" w:rsidRPr="00E2120F" w:rsidRDefault="00976EFE" w:rsidP="00976EFE">
            <w:r>
              <w:t>{/experince}</w:t>
            </w:r>
          </w:p>
          <w:p w:rsidR="00C22BA4" w:rsidRDefault="00976EFE" w:rsidP="00C22BA4">
            <w:r>
              <w:t>{/hasExperince</w:t>
            </w:r>
            <w:r w:rsidR="00C22BA4">
              <w:t>}</w:t>
            </w:r>
          </w:p>
          <w:p w:rsidR="00C22BA4" w:rsidRDefault="00C22BA4" w:rsidP="00C22BA4">
            <w:r>
              <w:t>{#hasCertifications}</w:t>
            </w:r>
          </w:p>
          <w:p w:rsidR="00C22BA4" w:rsidRDefault="00C22BA4" w:rsidP="00C22BA4">
            <w:pPr>
              <w:pStyle w:val="Heading1"/>
              <w:spacing w:before="0"/>
            </w:pPr>
            <w:r>
              <w:t>Certifications</w:t>
            </w:r>
          </w:p>
          <w:p w:rsidR="00C22BA4" w:rsidRDefault="00C22BA4" w:rsidP="00C22BA4">
            <w:r>
              <w:t>{#certifications}</w:t>
            </w:r>
          </w:p>
          <w:p w:rsidR="00C22BA4" w:rsidRPr="00036450" w:rsidRDefault="00C22BA4" w:rsidP="00C22BA4">
            <w:pPr>
              <w:pStyle w:val="JobDates"/>
            </w:pPr>
            <w:r>
              <w:t>{time}</w:t>
            </w:r>
          </w:p>
          <w:p w:rsidR="00C22BA4" w:rsidRPr="00256DD2" w:rsidRDefault="00C22BA4" w:rsidP="00C22BA4">
            <w:pPr>
              <w:pStyle w:val="JobTitle"/>
              <w:rPr>
                <w:b/>
              </w:rPr>
            </w:pPr>
            <w:r>
              <w:t xml:space="preserve">Name: </w:t>
            </w:r>
            <w:r>
              <w:rPr>
                <w:b/>
              </w:rPr>
              <w:t>{name}</w:t>
            </w:r>
          </w:p>
          <w:p w:rsidR="00C22BA4" w:rsidRPr="00E2120F" w:rsidRDefault="00C22BA4" w:rsidP="00C22BA4">
            <w:r>
              <w:t>{/certifications}</w:t>
            </w:r>
          </w:p>
          <w:p w:rsidR="00C22BA4" w:rsidRDefault="00C22BA4" w:rsidP="00C22BA4">
            <w:r>
              <w:t>{/hasCertifications}</w:t>
            </w:r>
          </w:p>
          <w:p w:rsidR="00C22BA4" w:rsidRDefault="00C22BA4" w:rsidP="00C22BA4"/>
          <w:p w:rsidR="008D4C89" w:rsidRPr="00BD7651" w:rsidRDefault="008D4C89" w:rsidP="00BD7651"/>
        </w:tc>
      </w:tr>
      <w:tr w:rsidR="008D4C89" w:rsidTr="008D4C89">
        <w:trPr>
          <w:trHeight w:val="1323"/>
        </w:trPr>
        <w:tc>
          <w:tcPr>
            <w:tcW w:w="5040" w:type="dxa"/>
            <w:gridSpan w:val="2"/>
            <w:tcMar>
              <w:left w:w="288" w:type="dxa"/>
            </w:tcMar>
          </w:tcPr>
          <w:p w:rsidR="008D4C89" w:rsidRPr="008F13AF" w:rsidRDefault="001A4789" w:rsidP="001A4789">
            <w:pPr>
              <w:pStyle w:val="Title"/>
              <w:rPr>
                <w:sz w:val="32"/>
                <w:szCs w:val="32"/>
              </w:rPr>
            </w:pPr>
            <w:r w:rsidRPr="008F13AF">
              <w:rPr>
                <w:sz w:val="32"/>
                <w:szCs w:val="32"/>
              </w:rPr>
              <w:t>{name}</w:t>
            </w:r>
          </w:p>
        </w:tc>
        <w:tc>
          <w:tcPr>
            <w:tcW w:w="270" w:type="dxa"/>
            <w:vMerge/>
          </w:tcPr>
          <w:p w:rsidR="008D4C89" w:rsidRDefault="008D4C89" w:rsidP="008064DE"/>
        </w:tc>
        <w:tc>
          <w:tcPr>
            <w:tcW w:w="4616" w:type="dxa"/>
            <w:vMerge/>
          </w:tcPr>
          <w:p w:rsidR="008D4C89" w:rsidRDefault="008D4C89" w:rsidP="008064DE"/>
        </w:tc>
      </w:tr>
      <w:tr w:rsidR="008D4C89" w:rsidTr="008D4C89">
        <w:trPr>
          <w:trHeight w:val="900"/>
        </w:trPr>
        <w:tc>
          <w:tcPr>
            <w:tcW w:w="5040" w:type="dxa"/>
            <w:gridSpan w:val="2"/>
            <w:tcMar>
              <w:left w:w="288" w:type="dxa"/>
            </w:tcMar>
          </w:tcPr>
          <w:p w:rsidR="008D4C89" w:rsidRPr="006F0A86" w:rsidRDefault="00E2120F" w:rsidP="00E2120F">
            <w:pPr>
              <w:pStyle w:val="Title"/>
              <w:rPr>
                <w:sz w:val="24"/>
                <w:szCs w:val="24"/>
                <w:lang w:val="en-US"/>
              </w:rPr>
            </w:pPr>
            <w:r w:rsidRPr="006F0A86">
              <w:rPr>
                <w:sz w:val="24"/>
                <w:szCs w:val="24"/>
              </w:rPr>
              <w:t>{jobTitle}</w:t>
            </w:r>
          </w:p>
        </w:tc>
        <w:tc>
          <w:tcPr>
            <w:tcW w:w="270" w:type="dxa"/>
            <w:vMerge/>
          </w:tcPr>
          <w:p w:rsidR="008D4C89" w:rsidRDefault="008D4C89" w:rsidP="008064DE"/>
        </w:tc>
        <w:tc>
          <w:tcPr>
            <w:tcW w:w="4616" w:type="dxa"/>
            <w:vMerge/>
          </w:tcPr>
          <w:p w:rsidR="008D4C89" w:rsidRDefault="008D4C89" w:rsidP="008064DE"/>
        </w:tc>
      </w:tr>
      <w:tr w:rsidR="008D4C89" w:rsidTr="008D4C89">
        <w:trPr>
          <w:trHeight w:val="1080"/>
        </w:trPr>
        <w:tc>
          <w:tcPr>
            <w:tcW w:w="720" w:type="dxa"/>
            <w:vAlign w:val="center"/>
          </w:tcPr>
          <w:p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1E6E1048" wp14:editId="7F736ED2">
                  <wp:extent cx="190500" cy="190500"/>
                  <wp:effectExtent l="0" t="0" r="0" b="0"/>
                  <wp:docPr id="29" name="Graphic 23" descr="Phone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sdt>
            <w:sdtPr>
              <w:id w:val="1111563247"/>
              <w:placeholder>
                <w:docPart w:val="D6A200987F7146C48D8BB72787998EE5"/>
              </w:placeholder>
              <w:temporary/>
              <w:showingPlcHdr/>
              <w15:appearance w15:val="hidden"/>
            </w:sdtPr>
            <w:sdtEndPr/>
            <w:sdtContent>
              <w:p w:rsidR="008D4C89" w:rsidRDefault="008D4C89" w:rsidP="008D4C89">
                <w:pPr>
                  <w:pStyle w:val="ContactDetails"/>
                </w:pPr>
                <w:r w:rsidRPr="008D4C89">
                  <w:rPr>
                    <w:rStyle w:val="Heading2Char"/>
                  </w:rPr>
                  <w:t>Phone:</w:t>
                </w:r>
              </w:p>
            </w:sdtContent>
          </w:sdt>
          <w:p w:rsidR="008D4C89" w:rsidRDefault="00E2120F" w:rsidP="00E2120F">
            <w:r>
              <w:t>{phone}</w:t>
            </w:r>
          </w:p>
        </w:tc>
        <w:tc>
          <w:tcPr>
            <w:tcW w:w="270" w:type="dxa"/>
            <w:vMerge/>
          </w:tcPr>
          <w:p w:rsidR="008D4C89" w:rsidRDefault="008D4C89" w:rsidP="008064DE"/>
        </w:tc>
        <w:tc>
          <w:tcPr>
            <w:tcW w:w="4616" w:type="dxa"/>
            <w:vMerge/>
          </w:tcPr>
          <w:p w:rsidR="008D4C89" w:rsidRDefault="008D4C89" w:rsidP="008064DE"/>
        </w:tc>
      </w:tr>
      <w:tr w:rsidR="008D4C89" w:rsidTr="008D4C89">
        <w:trPr>
          <w:trHeight w:val="1170"/>
        </w:trPr>
        <w:tc>
          <w:tcPr>
            <w:tcW w:w="720" w:type="dxa"/>
            <w:vAlign w:val="center"/>
          </w:tcPr>
          <w:p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0A6F783C" wp14:editId="716458B5">
                  <wp:extent cx="220980" cy="220980"/>
                  <wp:effectExtent l="0" t="0" r="7620" b="7620"/>
                  <wp:docPr id="31" name="Graphic 27" descr="At Symbol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sdt>
            <w:sdtPr>
              <w:id w:val="-240260293"/>
              <w:placeholder>
                <w:docPart w:val="97B6E9E70A3545F686BB71CF1312AD2A"/>
              </w:placeholder>
              <w:temporary/>
              <w:showingPlcHdr/>
              <w15:appearance w15:val="hidden"/>
            </w:sdtPr>
            <w:sdtEndPr/>
            <w:sdtContent>
              <w:p w:rsidR="008D4C89" w:rsidRDefault="008D4C89" w:rsidP="008D4C89">
                <w:pPr>
                  <w:pStyle w:val="ContactDetails"/>
                </w:pPr>
                <w:r w:rsidRPr="008D4C89">
                  <w:rPr>
                    <w:rStyle w:val="Heading2Char"/>
                  </w:rPr>
                  <w:t>Email:</w:t>
                </w:r>
              </w:p>
            </w:sdtContent>
          </w:sdt>
          <w:p w:rsidR="008D4C89" w:rsidRDefault="00E2120F" w:rsidP="00E2120F">
            <w:r>
              <w:t>{email}</w:t>
            </w:r>
          </w:p>
        </w:tc>
        <w:tc>
          <w:tcPr>
            <w:tcW w:w="270" w:type="dxa"/>
            <w:vMerge/>
          </w:tcPr>
          <w:p w:rsidR="008D4C89" w:rsidRDefault="008D4C89" w:rsidP="008064DE"/>
        </w:tc>
        <w:tc>
          <w:tcPr>
            <w:tcW w:w="4616" w:type="dxa"/>
            <w:vMerge/>
          </w:tcPr>
          <w:p w:rsidR="008D4C89" w:rsidRDefault="008D4C89" w:rsidP="008064DE"/>
        </w:tc>
      </w:tr>
      <w:tr w:rsidR="008D4C89" w:rsidTr="008D4C89">
        <w:trPr>
          <w:trHeight w:val="1161"/>
        </w:trPr>
        <w:tc>
          <w:tcPr>
            <w:tcW w:w="720" w:type="dxa"/>
            <w:vAlign w:val="center"/>
          </w:tcPr>
          <w:p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31ABF976" wp14:editId="2D8DF850">
                  <wp:extent cx="220980" cy="220980"/>
                  <wp:effectExtent l="0" t="0" r="7620" b="7620"/>
                  <wp:docPr id="40" name="Graphic 29" descr="Link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3B3F23-259E-471E-A65C-ED41BCE96A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c 29">
                            <a:extLst>
                              <a:ext uri="{FF2B5EF4-FFF2-40B4-BE49-F238E27FC236}">
                                <a16:creationId xmlns:a16="http://schemas.microsoft.com/office/drawing/2014/main" id="{823B3F23-259E-471E-A65C-ED41BCE96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sdt>
            <w:sdtPr>
              <w:id w:val="67859272"/>
              <w:placeholder>
                <w:docPart w:val="EB8E2638372244428F4419B3877D7648"/>
              </w:placeholder>
              <w:temporary/>
              <w:showingPlcHdr/>
              <w15:appearance w15:val="hidden"/>
            </w:sdtPr>
            <w:sdtEndPr/>
            <w:sdtContent>
              <w:p w:rsidR="008D4C89" w:rsidRDefault="008D4C89" w:rsidP="008D4C89">
                <w:pPr>
                  <w:pStyle w:val="ContactDetails"/>
                </w:pPr>
                <w:r w:rsidRPr="008D4C89">
                  <w:rPr>
                    <w:rStyle w:val="Heading2Char"/>
                  </w:rPr>
                  <w:t>Website:</w:t>
                </w:r>
              </w:p>
            </w:sdtContent>
          </w:sdt>
          <w:p w:rsidR="008D4C89" w:rsidRDefault="00E2120F" w:rsidP="00E2120F">
            <w:r>
              <w:t>example.com</w:t>
            </w:r>
          </w:p>
        </w:tc>
        <w:tc>
          <w:tcPr>
            <w:tcW w:w="270" w:type="dxa"/>
            <w:vMerge/>
          </w:tcPr>
          <w:p w:rsidR="008D4C89" w:rsidRDefault="008D4C89" w:rsidP="008064DE"/>
        </w:tc>
        <w:tc>
          <w:tcPr>
            <w:tcW w:w="4616" w:type="dxa"/>
            <w:vMerge/>
          </w:tcPr>
          <w:p w:rsidR="008D4C89" w:rsidRDefault="008D4C89" w:rsidP="008064DE"/>
        </w:tc>
      </w:tr>
      <w:tr w:rsidR="008D4C89" w:rsidTr="008D4C89">
        <w:trPr>
          <w:trHeight w:val="1218"/>
        </w:trPr>
        <w:tc>
          <w:tcPr>
            <w:tcW w:w="720" w:type="dxa"/>
            <w:vAlign w:val="center"/>
          </w:tcPr>
          <w:p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3A7BE3BD" wp14:editId="3DDC98DC">
                  <wp:extent cx="198120" cy="198120"/>
                  <wp:effectExtent l="0" t="0" r="0" b="0"/>
                  <wp:docPr id="41" name="Graphic 33" descr="Location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D1AB98-93C4-4F44-B930-D4A4201E62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33">
                            <a:extLst>
                              <a:ext uri="{FF2B5EF4-FFF2-40B4-BE49-F238E27FC236}">
                                <a16:creationId xmlns:a16="http://schemas.microsoft.com/office/drawing/2014/main" id="{4AD1AB98-93C4-4F44-B930-D4A4201E62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 w:val="restart"/>
            <w:tcMar>
              <w:left w:w="216" w:type="dxa"/>
            </w:tcMar>
          </w:tcPr>
          <w:sdt>
            <w:sdtPr>
              <w:id w:val="1078949321"/>
              <w:placeholder>
                <w:docPart w:val="D30DCDC169444ECA9B936EF94F211901"/>
              </w:placeholder>
              <w:temporary/>
              <w:showingPlcHdr/>
              <w15:appearance w15:val="hidden"/>
            </w:sdtPr>
            <w:sdtEndPr/>
            <w:sdtContent>
              <w:p w:rsidR="008D4C89" w:rsidRDefault="008D4C89" w:rsidP="00BD7651">
                <w:r w:rsidRPr="008D4C89">
                  <w:rPr>
                    <w:rStyle w:val="Heading2Char"/>
                  </w:rPr>
                  <w:t>Address</w:t>
                </w:r>
              </w:p>
            </w:sdtContent>
          </w:sdt>
          <w:p w:rsidR="008D4C89" w:rsidRDefault="00E2120F" w:rsidP="00E2120F">
            <w:pPr>
              <w:pStyle w:val="ContactInfo"/>
            </w:pPr>
            <w:r>
              <w:t>{address}</w:t>
            </w:r>
          </w:p>
        </w:tc>
        <w:tc>
          <w:tcPr>
            <w:tcW w:w="270" w:type="dxa"/>
            <w:vMerge/>
          </w:tcPr>
          <w:p w:rsidR="008D4C89" w:rsidRDefault="008D4C89" w:rsidP="008064DE"/>
        </w:tc>
        <w:tc>
          <w:tcPr>
            <w:tcW w:w="4616" w:type="dxa"/>
            <w:vMerge/>
          </w:tcPr>
          <w:p w:rsidR="008D4C89" w:rsidRDefault="008D4C89" w:rsidP="008064DE"/>
        </w:tc>
      </w:tr>
      <w:tr w:rsidR="008D4C89" w:rsidTr="008D4C89">
        <w:trPr>
          <w:trHeight w:val="1218"/>
        </w:trPr>
        <w:tc>
          <w:tcPr>
            <w:tcW w:w="720" w:type="dxa"/>
            <w:vAlign w:val="center"/>
          </w:tcPr>
          <w:p w:rsidR="008D4C89" w:rsidRPr="00F4731D" w:rsidRDefault="008D4C89" w:rsidP="00BD7651">
            <w:pPr>
              <w:jc w:val="center"/>
              <w:rPr>
                <w:noProof/>
              </w:rPr>
            </w:pPr>
          </w:p>
        </w:tc>
        <w:tc>
          <w:tcPr>
            <w:tcW w:w="4320" w:type="dxa"/>
            <w:vMerge/>
            <w:tcMar>
              <w:left w:w="216" w:type="dxa"/>
            </w:tcMar>
          </w:tcPr>
          <w:p w:rsidR="008D4C89" w:rsidRDefault="008D4C89" w:rsidP="00BD7651"/>
        </w:tc>
        <w:tc>
          <w:tcPr>
            <w:tcW w:w="270" w:type="dxa"/>
            <w:vMerge/>
          </w:tcPr>
          <w:p w:rsidR="008D4C89" w:rsidRDefault="008D4C89" w:rsidP="008064DE"/>
        </w:tc>
        <w:tc>
          <w:tcPr>
            <w:tcW w:w="4616" w:type="dxa"/>
            <w:vMerge/>
          </w:tcPr>
          <w:p w:rsidR="008D4C89" w:rsidRDefault="008D4C89" w:rsidP="008064DE"/>
        </w:tc>
      </w:tr>
      <w:tr w:rsidR="008D4C89" w:rsidTr="008D4C89">
        <w:trPr>
          <w:trHeight w:val="895"/>
        </w:trPr>
        <w:tc>
          <w:tcPr>
            <w:tcW w:w="720" w:type="dxa"/>
            <w:tcBorders>
              <w:bottom w:val="nil"/>
            </w:tcBorders>
            <w:vAlign w:val="center"/>
          </w:tcPr>
          <w:p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52E10989" wp14:editId="1E37AFE7">
                  <wp:extent cx="255270" cy="255270"/>
                  <wp:effectExtent l="0" t="0" r="0" b="0"/>
                  <wp:docPr id="121" name="Graphic 120" descr="Key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8936D-3B47-46AD-BA35-83FD6AA9AE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Graphic 120">
                            <a:extLst>
                              <a:ext uri="{FF2B5EF4-FFF2-40B4-BE49-F238E27FC236}">
                                <a16:creationId xmlns:a16="http://schemas.microsoft.com/office/drawing/2014/main" id="{D618936D-3B47-46AD-BA35-83FD6AA9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bottom w:val="nil"/>
            </w:tcBorders>
            <w:tcMar>
              <w:left w:w="216" w:type="dxa"/>
            </w:tcMar>
          </w:tcPr>
          <w:sdt>
            <w:sdtPr>
              <w:id w:val="-219292863"/>
              <w:placeholder>
                <w:docPart w:val="D2988BEF916A44BD92578746694C81F6"/>
              </w:placeholder>
              <w:temporary/>
              <w:showingPlcHdr/>
              <w15:appearance w15:val="hidden"/>
            </w:sdtPr>
            <w:sdtEndPr/>
            <w:sdtContent>
              <w:p w:rsidR="008D4C89" w:rsidRDefault="008D4C89" w:rsidP="008D4C89">
                <w:r w:rsidRPr="008D4C89">
                  <w:rPr>
                    <w:rStyle w:val="Heading2Char"/>
                  </w:rPr>
                  <w:t>Skills</w:t>
                </w:r>
              </w:p>
            </w:sdtContent>
          </w:sdt>
          <w:p w:rsidR="008D4C89" w:rsidRDefault="00E2120F" w:rsidP="00E2120F">
            <w:pPr>
              <w:pStyle w:val="ContactInfo"/>
            </w:pPr>
            <w:r>
              <w:t>{skills}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:rsidR="008D4C89" w:rsidRDefault="008D4C89" w:rsidP="008064DE"/>
        </w:tc>
        <w:tc>
          <w:tcPr>
            <w:tcW w:w="4616" w:type="dxa"/>
            <w:vMerge/>
            <w:tcBorders>
              <w:bottom w:val="nil"/>
            </w:tcBorders>
          </w:tcPr>
          <w:p w:rsidR="008D4C89" w:rsidRDefault="008D4C89" w:rsidP="008064DE"/>
        </w:tc>
      </w:tr>
    </w:tbl>
    <w:p w:rsidR="00BA3253" w:rsidRPr="008D4C89" w:rsidRDefault="008D4C89" w:rsidP="008D4C89">
      <w:pPr>
        <w:spacing w:after="0"/>
        <w:rPr>
          <w:sz w:val="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4FD9B2" wp14:editId="785F4FF6">
                <wp:simplePos x="0" y="0"/>
                <mc:AlternateContent>
                  <mc:Choice Requires="wp14">
                    <wp:positionH relativeFrom="page">
                      <wp14:pctPosHOffset>4400</wp14:pctPosHOffset>
                    </wp:positionH>
                  </mc:Choice>
                  <mc:Fallback>
                    <wp:positionH relativeFrom="page">
                      <wp:posOffset>341630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7500</wp14:pctPosVOffset>
                    </wp:positionV>
                  </mc:Choice>
                  <mc:Fallback>
                    <wp:positionV relativeFrom="page">
                      <wp:posOffset>754380</wp:posOffset>
                    </wp:positionV>
                  </mc:Fallback>
                </mc:AlternateContent>
                <wp:extent cx="1188720" cy="1426464"/>
                <wp:effectExtent l="0" t="0" r="0" b="2540"/>
                <wp:wrapNone/>
                <wp:docPr id="23" name="Group 23" descr="Graphic Squar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1426464"/>
                          <a:chOff x="0" y="0"/>
                          <a:chExt cx="1191886" cy="1425253"/>
                        </a:xfrm>
                      </wpg:grpSpPr>
                      <wps:wsp>
                        <wps:cNvPr id="3" name="Rectangle 19">
                          <a:extLst>
                            <a:ext uri="{FF2B5EF4-FFF2-40B4-BE49-F238E27FC236}">
                              <a16:creationId xmlns:a16="http://schemas.microsoft.com/office/drawing/2014/main" id="{D1036383-51C8-4709-81CD-9508A680A832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183640" cy="11836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tangle 20">
                          <a:extLst>
                            <a:ext uri="{FF2B5EF4-FFF2-40B4-BE49-F238E27FC236}">
                              <a16:creationId xmlns:a16="http://schemas.microsoft.com/office/drawing/2014/main" id="{7DE6273E-E018-4703-A37C-DB89B3BD3CC8}"/>
                            </a:ext>
                          </a:extLst>
                        </wps:cNvPr>
                        <wps:cNvSpPr/>
                        <wps:spPr>
                          <a:xfrm>
                            <a:off x="245660" y="1173707"/>
                            <a:ext cx="936625" cy="2482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21">
                          <a:extLst>
                            <a:ext uri="{FF2B5EF4-FFF2-40B4-BE49-F238E27FC236}">
                              <a16:creationId xmlns:a16="http://schemas.microsoft.com/office/drawing/2014/main" id="{6F53E2A3-CDDA-4D7F-9034-8AC367EE04DB}"/>
                            </a:ext>
                          </a:extLst>
                        </wps:cNvPr>
                        <wps:cNvSpPr/>
                        <wps:spPr>
                          <a:xfrm>
                            <a:off x="941696" y="928048"/>
                            <a:ext cx="250190" cy="49720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D5F2B" id="Group 23" o:spid="_x0000_s1026" alt="Graphic Squares" style="position:absolute;margin-left:0;margin-top:0;width:93.6pt;height:112.3pt;z-index:251659264;mso-left-percent:44;mso-top-percent:75;mso-position-horizontal-relative:page;mso-position-vertical-relative:page;mso-left-percent:44;mso-top-percent:75;mso-width-relative:margin;mso-height-relative:margin" coordsize="11918,1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">
                <v:rect id="Rectangle 19" o:spid="_x0000_s1027" style="position:absolute;width:11836;height:1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" fillcolor="#1dd9ff [3205]" stroked="f" strokeweight="1pt">
                  <v:fill opacity="49087f"/>
                </v:rect>
                <v:rect id="Rectangle 20" o:spid="_x0000_s1028" style="position:absolute;left:2456;top:11737;width:9366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" fillcolor="#ff0174 [3204]" stroked="f" strokeweight="1pt">
                  <v:fill opacity="49087f"/>
                </v:rect>
                <v:rect id="Rectangle 21" o:spid="_x0000_s1029" style="position:absolute;left:9416;top:9280;width:250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" fillcolor="#c8ff17 [3206]" stroked="f" strokeweight="1pt">
                  <v:fill opacity="49087f"/>
                </v:rect>
                <w10:wrap anchorx="page" anchory="page"/>
              </v:group>
            </w:pict>
          </mc:Fallback>
        </mc:AlternateContent>
      </w:r>
    </w:p>
    <w:sectPr w:rsidR="00BA3253" w:rsidRPr="008D4C89" w:rsidSect="00BD7651">
      <w:headerReference w:type="default" r:id="rId22"/>
      <w:pgSz w:w="12240" w:h="15840" w:code="1"/>
      <w:pgMar w:top="720" w:right="144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CEF" w:rsidRDefault="006B2CEF" w:rsidP="00BA3253">
      <w:pPr>
        <w:spacing w:after="0" w:line="240" w:lineRule="auto"/>
      </w:pPr>
      <w:r>
        <w:separator/>
      </w:r>
    </w:p>
  </w:endnote>
  <w:endnote w:type="continuationSeparator" w:id="0">
    <w:p w:rsidR="006B2CEF" w:rsidRDefault="006B2CEF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Bahnschrift Light"/>
    <w:charset w:val="00"/>
    <w:family w:val="swiss"/>
    <w:pitch w:val="variable"/>
    <w:sig w:usb0="00000001" w:usb1="00000000" w:usb2="00000000" w:usb3="00000000" w:csb0="00000003" w:csb1="00000000"/>
  </w:font>
  <w:font w:name="Rockwell">
    <w:altName w:val="SVN-Posterizer KG Inline"/>
    <w:charset w:val="00"/>
    <w:family w:val="roman"/>
    <w:pitch w:val="variable"/>
    <w:sig w:usb0="00000001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CEF" w:rsidRDefault="006B2CEF" w:rsidP="00BA3253">
      <w:pPr>
        <w:spacing w:after="0" w:line="240" w:lineRule="auto"/>
      </w:pPr>
      <w:r>
        <w:separator/>
      </w:r>
    </w:p>
  </w:footnote>
  <w:footnote w:type="continuationSeparator" w:id="0">
    <w:p w:rsidR="006B2CEF" w:rsidRDefault="006B2CEF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253" w:rsidRDefault="008064DE">
    <w:pPr>
      <w:pStyle w:val="Header"/>
    </w:pPr>
    <w:r w:rsidRPr="00F4731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AA23F5" wp14:editId="27325F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10600" cy="9529175"/>
              <wp:effectExtent l="0" t="0" r="0" b="0"/>
              <wp:wrapNone/>
              <wp:docPr id="2" name="Group 17" descr="decorative element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600" cy="9529175"/>
                        <a:chOff x="226800" y="226800"/>
                        <a:chExt cx="6393514" cy="8690399"/>
                      </a:xfrm>
                    </wpg:grpSpPr>
                    <wps:wsp>
                      <wps:cNvPr id="13" name="Rectangle 13">
                        <a:extLst/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6" name="Rectangle 16">
                        <a:extLst/>
                      </wps:cNvPr>
                      <wps:cNvSpPr/>
                      <wps:spPr>
                        <a:xfrm>
                          <a:off x="226800" y="3211367"/>
                          <a:ext cx="3203999" cy="14594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tangle 17">
                        <a:extLst/>
                      </wps:cNvPr>
                      <wps:cNvSpPr/>
                      <wps:spPr>
                        <a:xfrm>
                          <a:off x="451800" y="226800"/>
                          <a:ext cx="2978999" cy="444613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8" name="Rectangle 18">
                        <a:extLst/>
                      </wps:cNvPr>
                      <wps:cNvSpPr/>
                      <wps:spPr>
                        <a:xfrm>
                          <a:off x="226800" y="4663819"/>
                          <a:ext cx="3196028" cy="4026581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" name="Rectangle 19">
                        <a:extLst/>
                      </wps:cNvPr>
                      <wps:cNvSpPr/>
                      <wps:spPr>
                        <a:xfrm>
                          <a:off x="3429000" y="468086"/>
                          <a:ext cx="2958342" cy="8222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0" name="Rectangle 20">
                        <a:extLst/>
                      </wps:cNvPr>
                      <wps:cNvSpPr/>
                      <wps:spPr>
                        <a:xfrm>
                          <a:off x="453600" y="4666108"/>
                          <a:ext cx="2975400" cy="4019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" name="Rectangle 21">
                        <a:extLst/>
                      </wps:cNvPr>
                      <wps:cNvSpPr/>
                      <wps:spPr>
                        <a:xfrm>
                          <a:off x="453600" y="4631653"/>
                          <a:ext cx="453600" cy="271963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2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angle 22">
                        <a:extLst/>
                      </wps:cNvPr>
                      <wps:cNvSpPr/>
                      <wps:spPr>
                        <a:xfrm>
                          <a:off x="453600" y="6670889"/>
                          <a:ext cx="2975400" cy="20195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" name="Straight Connector 23">
                        <a:extLst/>
                      </wps:cNvPr>
                      <wps:cNvCnPr/>
                      <wps:spPr>
                        <a:xfrm>
                          <a:off x="1115249" y="52578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Straight Connector 25">
                        <a:extLst/>
                      </wps:cNvPr>
                      <wps:cNvCnPr/>
                      <wps:spPr>
                        <a:xfrm>
                          <a:off x="1115249" y="59436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Straight Connector 14">
                        <a:extLst/>
                      </wps:cNvPr>
                      <wps:cNvCnPr>
                        <a:cxnSpLocks/>
                      </wps:cNvCnPr>
                      <wps:spPr>
                        <a:xfrm>
                          <a:off x="676800" y="4218672"/>
                          <a:ext cx="275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  <a:alpha val="1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Rectangle 15">
                        <a:extLst/>
                      </wps:cNvPr>
                      <wps:cNvSpPr/>
                      <wps:spPr>
                        <a:xfrm>
                          <a:off x="453600" y="8055096"/>
                          <a:ext cx="2975400" cy="635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Rectangle 29">
                        <a:extLst/>
                      </wps:cNvPr>
                      <wps:cNvSpPr/>
                      <wps:spPr>
                        <a:xfrm>
                          <a:off x="453600" y="8055095"/>
                          <a:ext cx="453600" cy="63878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31">
                        <a:extLst/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90200</wp14:pctWidth>
              </wp14:sizeRelH>
              <wp14:sizeRelV relativeFrom="page">
                <wp14:pctHeight>94700</wp14:pctHeight>
              </wp14:sizeRelV>
            </wp:anchor>
          </w:drawing>
        </mc:Choice>
        <mc:Fallback>
          <w:pict>
            <v:group w14:anchorId="69502BD6" id="Group 17" o:spid="_x0000_s1026" alt="decorative element" style="position:absolute;margin-left:0;margin-top:0;width:552pt;height:750.35pt;z-index:251659264;mso-width-percent:902;mso-height-percent:947;mso-position-horizontal:center;mso-position-horizontal-relative:page;mso-position-vertical:center;mso-position-vertical-relative:page;mso-width-percent:902;mso-height-percent:947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">
              <v:rect id="Rectangle 1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" fillcolor="#f2f2f2 [3052]" stroked="f" strokeweight="1pt"/>
              <v:rect id="Rectangle 16" o:spid="_x0000_s1028" style="position:absolute;left:2268;top:32113;width:32039;height:14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" fillcolor="#1dd9ff [3205]" stroked="f" strokeweight="1pt">
                <v:fill opacity="49087f"/>
              </v:rect>
              <v:rect id="Rectangle 17" o:spid="_x0000_s1029" style="position:absolute;left:4518;top:2268;width:29789;height:4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" fillcolor="#c8ff17 [3206]" stroked="f" strokeweight="1pt"/>
              <v:rect id="Rectangle 18" o:spid="_x0000_s1030" style="position:absolute;left:2268;top:46638;width:31960;height:4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angle 19" o:spid="_x0000_s1031" style="position:absolute;left:34290;top:4680;width:29583;height:8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<v:rect id="Rectangle 20" o:spid="_x0000_s1032" style="position:absolute;left:4536;top:46661;width:29754;height:4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" fillcolor="white [3212]" stroked="f" strokeweight="1pt">
                <v:fill opacity="46003f"/>
              </v:rect>
              <v:rect id="Rectangle 21" o:spid="_x0000_s1033" style="position:absolute;left:4536;top:46316;width:4536;height:27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" fillcolor="#c8ff17 [3206]" stroked="f" strokeweight="1pt">
                <v:fill color2="#00b0d4 [2405]" angle="50" focus="100%" type="gradient">
                  <o:fill v:ext="view" type="gradientUnscaled"/>
                </v:fill>
              </v:rect>
              <v:rect id="Rectangle 22" o:spid="_x0000_s1034" style="position:absolute;left:4536;top:66708;width:29754;height:20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" fillcolor="white [3212]" stroked="f" strokeweight="1pt">
                <v:fill opacity="32896f"/>
              </v:rect>
              <v:line id="Straight Connector 23" o:spid="_x0000_s1035" style="position:absolute;visibility:visible;mso-wrap-style:square" from="11152,52578" to="32330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<v:stroke joinstyle="miter"/>
              </v:line>
              <v:line id="Straight Connector 25" o:spid="_x0000_s1036" style="position:absolute;visibility:visible;mso-wrap-style:square" from="11152,59436" to="32330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" strokecolor="#d8d8d8 [2732]" strokeweight=".5pt">
                <v:stroke joinstyle="miter"/>
              </v:line>
              <v:line id="Straight Connector 14" o:spid="_x0000_s1037" style="position:absolute;visibility:visible;mso-wrap-style:square" from="6768,42186" to="34290,4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" strokecolor="#5a5a5a [2109]" strokeweight=".5pt">
                <v:stroke opacity="11822f" joinstyle="miter"/>
                <o:lock v:ext="edit" shapetype="f"/>
              </v:line>
              <v:rect id="Rectangle 15" o:spid="_x0000_s1038" style="position:absolute;left:4536;top:80550;width:29754;height:6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" fillcolor="white [3212]" stroked="f" strokeweight="1pt"/>
              <v:rect id="Rectangle 29" o:spid="_x0000_s1039" style="position:absolute;left:4536;top:80550;width:453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ff0174 [3204]" stroked="f" strokeweight="1pt"/>
              <v:rect id="Rectangle 31" o:spid="_x0000_s1040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" fillcolor="#1dd9ff [3205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1A4789"/>
    <w:rsid w:val="000A2E16"/>
    <w:rsid w:val="00176419"/>
    <w:rsid w:val="001A4789"/>
    <w:rsid w:val="0024595B"/>
    <w:rsid w:val="00256DD2"/>
    <w:rsid w:val="002C11C9"/>
    <w:rsid w:val="002F0644"/>
    <w:rsid w:val="003C3388"/>
    <w:rsid w:val="0045614D"/>
    <w:rsid w:val="00662ADC"/>
    <w:rsid w:val="00696538"/>
    <w:rsid w:val="006B2CEF"/>
    <w:rsid w:val="006F0A86"/>
    <w:rsid w:val="007F053E"/>
    <w:rsid w:val="008064DE"/>
    <w:rsid w:val="008D4C89"/>
    <w:rsid w:val="008F13AF"/>
    <w:rsid w:val="008F2E01"/>
    <w:rsid w:val="00976EFE"/>
    <w:rsid w:val="009A1903"/>
    <w:rsid w:val="00A037E7"/>
    <w:rsid w:val="00AB450B"/>
    <w:rsid w:val="00B16442"/>
    <w:rsid w:val="00B56A80"/>
    <w:rsid w:val="00BA3253"/>
    <w:rsid w:val="00BD7651"/>
    <w:rsid w:val="00C22BA4"/>
    <w:rsid w:val="00CD1D13"/>
    <w:rsid w:val="00CD5B1D"/>
    <w:rsid w:val="00D554AA"/>
    <w:rsid w:val="00D962D5"/>
    <w:rsid w:val="00E2120F"/>
    <w:rsid w:val="00F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C89"/>
  </w:style>
  <w:style w:type="paragraph" w:styleId="Heading1">
    <w:name w:val="heading 1"/>
    <w:basedOn w:val="Normal"/>
    <w:next w:val="Normal"/>
    <w:link w:val="Heading1Char"/>
    <w:uiPriority w:val="9"/>
    <w:qFormat/>
    <w:rsid w:val="008D4C89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D13"/>
  </w:style>
  <w:style w:type="paragraph" w:styleId="Footer">
    <w:name w:val="footer"/>
    <w:basedOn w:val="Normal"/>
    <w:link w:val="Foot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D13"/>
  </w:style>
  <w:style w:type="paragraph" w:styleId="NormalWeb">
    <w:name w:val="Normal (Web)"/>
    <w:basedOn w:val="Normal"/>
    <w:uiPriority w:val="99"/>
    <w:semiHidden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le">
    <w:name w:val="Title"/>
    <w:basedOn w:val="NormalWeb"/>
    <w:next w:val="Normal"/>
    <w:link w:val="TitleChar"/>
    <w:uiPriority w:val="10"/>
    <w:qFormat/>
    <w:rsid w:val="00176419"/>
    <w:pPr>
      <w:spacing w:before="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176419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PlaceholderText">
    <w:name w:val="Placeholder Text"/>
    <w:basedOn w:val="DefaultParagraphFont"/>
    <w:uiPriority w:val="99"/>
    <w:semiHidden/>
    <w:rsid w:val="00176419"/>
    <w:rPr>
      <w:color w:val="808080"/>
    </w:rPr>
  </w:style>
  <w:style w:type="paragraph" w:customStyle="1" w:styleId="ContactInfo">
    <w:name w:val="Contact Inf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BD7651"/>
    <w:pPr>
      <w:pBdr>
        <w:top w:val="single" w:sz="2" w:space="1" w:color="D9D9D9" w:themeColor="background1" w:themeShade="D9"/>
      </w:pBdr>
      <w:spacing w:before="0" w:beforeAutospacing="0" w:after="0" w:afterAutospacing="0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BD7651"/>
    <w:rPr>
      <w:rFonts w:ascii="Gill Sans MT" w:eastAsiaTheme="minorEastAsia" w:hAnsi="Gill Sans MT"/>
      <w:color w:val="000000" w:themeColor="text1"/>
      <w:kern w:val="24"/>
      <w:sz w:val="36"/>
      <w:szCs w:val="40"/>
      <w:lang w:val="en-ZA"/>
    </w:rPr>
  </w:style>
  <w:style w:type="table" w:styleId="TableGrid">
    <w:name w:val="Table Grid"/>
    <w:basedOn w:val="Table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RecipientInfo">
    <w:name w:val="Recipient Info"/>
    <w:basedOn w:val="Address"/>
    <w:qFormat/>
    <w:rsid w:val="00176419"/>
    <w:pPr>
      <w:ind w:right="0"/>
      <w:jc w:val="right"/>
    </w:pPr>
    <w:rPr>
      <w:color w:val="auto"/>
    </w:rPr>
  </w:style>
  <w:style w:type="character" w:customStyle="1" w:styleId="Greytext">
    <w:name w:val="Grey text"/>
    <w:basedOn w:val="DefaultParagraphFont"/>
    <w:uiPriority w:val="4"/>
    <w:semiHidden/>
    <w:qFormat/>
    <w:rsid w:val="00176419"/>
    <w:rPr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8D4C89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JobDates">
    <w:name w:val="Job Dates"/>
    <w:basedOn w:val="Normal"/>
    <w:qFormat/>
    <w:rsid w:val="008D4C89"/>
    <w:pPr>
      <w:shd w:val="clear" w:color="auto" w:fill="F2F2F2" w:themeFill="background1" w:themeFillShade="F2"/>
      <w:spacing w:before="240" w:after="0" w:line="360" w:lineRule="auto"/>
    </w:pPr>
    <w:rPr>
      <w:sz w:val="18"/>
    </w:rPr>
  </w:style>
  <w:style w:type="paragraph" w:customStyle="1" w:styleId="JobTitle">
    <w:name w:val="Job Title"/>
    <w:basedOn w:val="Normal"/>
    <w:qFormat/>
    <w:rsid w:val="008064DE"/>
    <w:pPr>
      <w:spacing w:after="0"/>
    </w:pPr>
  </w:style>
  <w:style w:type="paragraph" w:customStyle="1" w:styleId="CompanyName">
    <w:name w:val="Company Name"/>
    <w:basedOn w:val="Normal"/>
    <w:qFormat/>
    <w:rsid w:val="008064DE"/>
    <w:pPr>
      <w:spacing w:after="200"/>
    </w:pPr>
  </w:style>
  <w:style w:type="paragraph" w:styleId="Date">
    <w:name w:val="Date"/>
    <w:basedOn w:val="Normal"/>
    <w:next w:val="Normal"/>
    <w:link w:val="DateChar"/>
    <w:uiPriority w:val="99"/>
    <w:semiHidden/>
    <w:rsid w:val="008064DE"/>
    <w:pPr>
      <w:spacing w:after="0" w:line="240" w:lineRule="auto"/>
      <w:ind w:right="360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sid w:val="008D4C89"/>
    <w:rPr>
      <w:rFonts w:eastAsiaTheme="minorEastAsia"/>
      <w:sz w:val="18"/>
      <w:lang w:eastAsia="ja-JP"/>
    </w:rPr>
  </w:style>
  <w:style w:type="paragraph" w:customStyle="1" w:styleId="ContactDetails">
    <w:name w:val="Contact Details"/>
    <w:basedOn w:val="Normal"/>
    <w:qFormat/>
    <w:rsid w:val="00BD7651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D7651"/>
    <w:rPr>
      <w:color w:val="00768E" w:themeColor="accent2" w:themeShade="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4C89"/>
    <w:rPr>
      <w:rFonts w:asciiTheme="majorHAnsi" w:eastAsiaTheme="majorEastAsia" w:hAnsiTheme="majorHAnsi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12.sv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8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uong%20Nguyen\AppData\Roaming\Microsoft\Templates\Sticky%20not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A200987F7146C48D8BB72787998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5C5FB-99E2-484B-BA0C-A9D292F2B5BB}"/>
      </w:docPartPr>
      <w:docPartBody>
        <w:p w:rsidR="00C2529D" w:rsidRDefault="007212C5">
          <w:pPr>
            <w:pStyle w:val="D6A200987F7146C48D8BB72787998EE5"/>
          </w:pPr>
          <w:r w:rsidRPr="008D4C89">
            <w:rPr>
              <w:rStyle w:val="Heading2Char"/>
            </w:rPr>
            <w:t>Phone:</w:t>
          </w:r>
        </w:p>
      </w:docPartBody>
    </w:docPart>
    <w:docPart>
      <w:docPartPr>
        <w:name w:val="97B6E9E70A3545F686BB71CF1312A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DBA65-B549-4607-A563-1D96E249890D}"/>
      </w:docPartPr>
      <w:docPartBody>
        <w:p w:rsidR="00C2529D" w:rsidRDefault="007212C5">
          <w:pPr>
            <w:pStyle w:val="97B6E9E70A3545F686BB71CF1312AD2A"/>
          </w:pPr>
          <w:r w:rsidRPr="008D4C89">
            <w:rPr>
              <w:rStyle w:val="Heading2Char"/>
            </w:rPr>
            <w:t>Email:</w:t>
          </w:r>
        </w:p>
      </w:docPartBody>
    </w:docPart>
    <w:docPart>
      <w:docPartPr>
        <w:name w:val="EB8E2638372244428F4419B3877D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42C1C-3CF0-4E7B-BE1A-08311B33B4F9}"/>
      </w:docPartPr>
      <w:docPartBody>
        <w:p w:rsidR="00C2529D" w:rsidRDefault="007212C5">
          <w:pPr>
            <w:pStyle w:val="EB8E2638372244428F4419B3877D7648"/>
          </w:pPr>
          <w:r w:rsidRPr="008D4C89">
            <w:rPr>
              <w:rStyle w:val="Heading2Char"/>
            </w:rPr>
            <w:t>Website:</w:t>
          </w:r>
        </w:p>
      </w:docPartBody>
    </w:docPart>
    <w:docPart>
      <w:docPartPr>
        <w:name w:val="D30DCDC169444ECA9B936EF94F211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F8C6A-0B7B-4951-AAED-BCA0EB3554F4}"/>
      </w:docPartPr>
      <w:docPartBody>
        <w:p w:rsidR="00C2529D" w:rsidRDefault="007212C5">
          <w:pPr>
            <w:pStyle w:val="D30DCDC169444ECA9B936EF94F211901"/>
          </w:pPr>
          <w:r w:rsidRPr="008D4C89">
            <w:rPr>
              <w:rStyle w:val="Heading2Char"/>
            </w:rPr>
            <w:t>Address</w:t>
          </w:r>
        </w:p>
      </w:docPartBody>
    </w:docPart>
    <w:docPart>
      <w:docPartPr>
        <w:name w:val="D2988BEF916A44BD92578746694C8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368D6-6000-4C24-B655-1675712403BB}"/>
      </w:docPartPr>
      <w:docPartBody>
        <w:p w:rsidR="00C2529D" w:rsidRDefault="007212C5">
          <w:pPr>
            <w:pStyle w:val="D2988BEF916A44BD92578746694C81F6"/>
          </w:pPr>
          <w:r w:rsidRPr="008D4C89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Bahnschrift Light"/>
    <w:charset w:val="00"/>
    <w:family w:val="swiss"/>
    <w:pitch w:val="variable"/>
    <w:sig w:usb0="00000001" w:usb1="00000000" w:usb2="00000000" w:usb3="00000000" w:csb0="00000003" w:csb1="00000000"/>
  </w:font>
  <w:font w:name="Rockwell">
    <w:altName w:val="SVN-Posterizer KG Inline"/>
    <w:charset w:val="00"/>
    <w:family w:val="roman"/>
    <w:pitch w:val="variable"/>
    <w:sig w:usb0="00000001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43"/>
    <w:rsid w:val="000115A4"/>
    <w:rsid w:val="00385CF8"/>
    <w:rsid w:val="003B5B43"/>
    <w:rsid w:val="007212C5"/>
    <w:rsid w:val="00B57C53"/>
    <w:rsid w:val="00C2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B43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DFFA051C4E45D89954F1CA1288F10A">
    <w:name w:val="0EDFFA051C4E45D89954F1CA1288F10A"/>
  </w:style>
  <w:style w:type="character" w:customStyle="1" w:styleId="Heading1Char">
    <w:name w:val="Heading 1 Char"/>
    <w:basedOn w:val="DefaultParagraphFont"/>
    <w:link w:val="Heading1"/>
    <w:uiPriority w:val="9"/>
    <w:rsid w:val="003B5B43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0C295800E7784FDC94B54D2B3BD979DA">
    <w:name w:val="0C295800E7784FDC94B54D2B3BD979DA"/>
  </w:style>
  <w:style w:type="paragraph" w:customStyle="1" w:styleId="FEE407D109FE4FB4804F90D7730B6BB7">
    <w:name w:val="FEE407D109FE4FB4804F90D7730B6BB7"/>
  </w:style>
  <w:style w:type="paragraph" w:customStyle="1" w:styleId="7815F6EE50A74250AB32953B08448399">
    <w:name w:val="7815F6EE50A74250AB32953B08448399"/>
  </w:style>
  <w:style w:type="paragraph" w:customStyle="1" w:styleId="B97CA0DE9C354C38BF2D200BA009E541">
    <w:name w:val="B97CA0DE9C354C38BF2D200BA009E541"/>
  </w:style>
  <w:style w:type="paragraph" w:customStyle="1" w:styleId="B91BF317E8B348BBBDF36AF4FCF90CC6">
    <w:name w:val="B91BF317E8B348BBBDF36AF4FCF90CC6"/>
  </w:style>
  <w:style w:type="paragraph" w:customStyle="1" w:styleId="A32D3F35338C49FEB5099F05D556753F">
    <w:name w:val="A32D3F35338C49FEB5099F05D556753F"/>
  </w:style>
  <w:style w:type="paragraph" w:customStyle="1" w:styleId="B34A583E6E0D4210997AACF59757123F">
    <w:name w:val="B34A583E6E0D4210997AACF59757123F"/>
  </w:style>
  <w:style w:type="paragraph" w:customStyle="1" w:styleId="487E089C99F94D4590522C3948058276">
    <w:name w:val="487E089C99F94D4590522C3948058276"/>
  </w:style>
  <w:style w:type="paragraph" w:customStyle="1" w:styleId="2605AADABF1D4FF29B7AE7D9932C25C9">
    <w:name w:val="2605AADABF1D4FF29B7AE7D9932C25C9"/>
  </w:style>
  <w:style w:type="paragraph" w:customStyle="1" w:styleId="CDD98FA898DC447C811D059311FA02E2">
    <w:name w:val="CDD98FA898DC447C811D059311FA02E2"/>
  </w:style>
  <w:style w:type="paragraph" w:customStyle="1" w:styleId="0A69616281264D42993BB92CFEB61345">
    <w:name w:val="0A69616281264D42993BB92CFEB61345"/>
  </w:style>
  <w:style w:type="paragraph" w:customStyle="1" w:styleId="774E7CE70CC741A18D56037C81EDB8EE">
    <w:name w:val="774E7CE70CC741A18D56037C81EDB8EE"/>
  </w:style>
  <w:style w:type="paragraph" w:customStyle="1" w:styleId="D7CACED75A1C4DCD81D4B23700B7C743">
    <w:name w:val="D7CACED75A1C4DCD81D4B23700B7C743"/>
  </w:style>
  <w:style w:type="paragraph" w:customStyle="1" w:styleId="FE38A62F3577477E8501417B1D650645">
    <w:name w:val="FE38A62F3577477E8501417B1D650645"/>
  </w:style>
  <w:style w:type="paragraph" w:customStyle="1" w:styleId="4CF9EF5732C64CC29CB3B30B733F27D5">
    <w:name w:val="4CF9EF5732C64CC29CB3B30B733F27D5"/>
  </w:style>
  <w:style w:type="paragraph" w:customStyle="1" w:styleId="B5D916A28ADF4F6D9CDB64BB8545A448">
    <w:name w:val="B5D916A28ADF4F6D9CDB64BB8545A448"/>
  </w:style>
  <w:style w:type="paragraph" w:customStyle="1" w:styleId="3500C2A0401A408FA42F402D0B6C6CA7">
    <w:name w:val="3500C2A0401A408FA42F402D0B6C6CA7"/>
  </w:style>
  <w:style w:type="paragraph" w:customStyle="1" w:styleId="89D6232EFE8440ABA667A97D64772BDE">
    <w:name w:val="89D6232EFE8440ABA667A97D64772BDE"/>
  </w:style>
  <w:style w:type="paragraph" w:customStyle="1" w:styleId="680EB26CDDA24C29AF78D64A25FBB85E">
    <w:name w:val="680EB26CDDA24C29AF78D64A25FBB85E"/>
  </w:style>
  <w:style w:type="paragraph" w:customStyle="1" w:styleId="59F6E1F852014C7B9E82236E10333CF7">
    <w:name w:val="59F6E1F852014C7B9E82236E10333CF7"/>
  </w:style>
  <w:style w:type="paragraph" w:customStyle="1" w:styleId="52CE101F75DA41ABB1BD03E1BB1811B6">
    <w:name w:val="52CE101F75DA41ABB1BD03E1BB1811B6"/>
  </w:style>
  <w:style w:type="paragraph" w:customStyle="1" w:styleId="9B84CD1C897F4ABEB206C219A48DA548">
    <w:name w:val="9B84CD1C897F4ABEB206C219A48DA548"/>
  </w:style>
  <w:style w:type="paragraph" w:customStyle="1" w:styleId="DFD22FE4396D4095BB96BCBCF4202553">
    <w:name w:val="DFD22FE4396D4095BB96BCBCF4202553"/>
  </w:style>
  <w:style w:type="paragraph" w:customStyle="1" w:styleId="EB1C8F5BA151420BB21F1D7C5BCC132C">
    <w:name w:val="EB1C8F5BA151420BB21F1D7C5BCC132C"/>
  </w:style>
  <w:style w:type="paragraph" w:customStyle="1" w:styleId="9DF64A7167B14C219FE9085F7B116AED">
    <w:name w:val="9DF64A7167B14C219FE9085F7B116AED"/>
  </w:style>
  <w:style w:type="paragraph" w:customStyle="1" w:styleId="91FCB71F5DEE4DD78E081BE34E6D1972">
    <w:name w:val="91FCB71F5DEE4DD78E081BE34E6D1972"/>
  </w:style>
  <w:style w:type="paragraph" w:styleId="Subtitle">
    <w:name w:val="Subtitle"/>
    <w:basedOn w:val="NormalWeb"/>
    <w:next w:val="Normal"/>
    <w:link w:val="SubtitleChar"/>
    <w:uiPriority w:val="11"/>
    <w:qFormat/>
    <w:pPr>
      <w:pBdr>
        <w:top w:val="single" w:sz="2" w:space="1" w:color="D9D9D9" w:themeColor="background1" w:themeShade="D9"/>
      </w:pBdr>
      <w:spacing w:after="0" w:line="240" w:lineRule="auto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Gill Sans MT" w:hAnsi="Gill Sans MT"/>
      <w:color w:val="000000" w:themeColor="text1"/>
      <w:kern w:val="24"/>
      <w:sz w:val="36"/>
      <w:szCs w:val="40"/>
      <w:lang w:val="en-ZA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customStyle="1" w:styleId="9F19ACB7F8064B07ACE17DA50B4CC012">
    <w:name w:val="9F19ACB7F8064B07ACE17DA50B4CC01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Cs w:val="26"/>
    </w:rPr>
  </w:style>
  <w:style w:type="paragraph" w:customStyle="1" w:styleId="D6A200987F7146C48D8BB72787998EE5">
    <w:name w:val="D6A200987F7146C48D8BB72787998EE5"/>
  </w:style>
  <w:style w:type="paragraph" w:customStyle="1" w:styleId="E8F05E3FAA6B4A2B8F68403F74157DB7">
    <w:name w:val="E8F05E3FAA6B4A2B8F68403F74157DB7"/>
  </w:style>
  <w:style w:type="paragraph" w:customStyle="1" w:styleId="97B6E9E70A3545F686BB71CF1312AD2A">
    <w:name w:val="97B6E9E70A3545F686BB71CF1312AD2A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91E854F7565A4117BF3AF19F479EFE6C">
    <w:name w:val="91E854F7565A4117BF3AF19F479EFE6C"/>
  </w:style>
  <w:style w:type="paragraph" w:customStyle="1" w:styleId="EB8E2638372244428F4419B3877D7648">
    <w:name w:val="EB8E2638372244428F4419B3877D7648"/>
  </w:style>
  <w:style w:type="paragraph" w:customStyle="1" w:styleId="95A493DAE65645FD9E9B479E734C7F19">
    <w:name w:val="95A493DAE65645FD9E9B479E734C7F19"/>
  </w:style>
  <w:style w:type="paragraph" w:customStyle="1" w:styleId="D30DCDC169444ECA9B936EF94F211901">
    <w:name w:val="D30DCDC169444ECA9B936EF94F21190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Web"/>
    <w:qFormat/>
    <w:pPr>
      <w:spacing w:after="0" w:line="240" w:lineRule="auto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customStyle="1" w:styleId="D8DD71AE5C904B0DA7D77BD50FBD3C46">
    <w:name w:val="D8DD71AE5C904B0DA7D77BD50FBD3C46"/>
  </w:style>
  <w:style w:type="paragraph" w:customStyle="1" w:styleId="D2988BEF916A44BD92578746694C81F6">
    <w:name w:val="D2988BEF916A44BD92578746694C81F6"/>
  </w:style>
  <w:style w:type="paragraph" w:customStyle="1" w:styleId="B017F31EEBC44E4C895C460EA4B4A8A8">
    <w:name w:val="B017F31EEBC44E4C895C460EA4B4A8A8"/>
  </w:style>
  <w:style w:type="paragraph" w:customStyle="1" w:styleId="7DF95C5F723744C39CAC64D72BA26E3D">
    <w:name w:val="7DF95C5F723744C39CAC64D72BA26E3D"/>
    <w:rsid w:val="003B5B43"/>
  </w:style>
  <w:style w:type="paragraph" w:customStyle="1" w:styleId="591B3F4760ED4E2FBB61ABBFC71DA2E7">
    <w:name w:val="591B3F4760ED4E2FBB61ABBFC71DA2E7"/>
    <w:rsid w:val="003B5B43"/>
  </w:style>
  <w:style w:type="paragraph" w:customStyle="1" w:styleId="727D5E3EE00448909300B4F6B462CFC0">
    <w:name w:val="727D5E3EE00448909300B4F6B462CFC0"/>
    <w:rsid w:val="003B5B43"/>
  </w:style>
  <w:style w:type="paragraph" w:customStyle="1" w:styleId="DB1725FAAE5545CA8EF3B5221F9E7FEB">
    <w:name w:val="DB1725FAAE5545CA8EF3B5221F9E7FEB"/>
    <w:rsid w:val="003B5B43"/>
  </w:style>
  <w:style w:type="paragraph" w:customStyle="1" w:styleId="28CE3A3F583A4E5DAEB1BC2E60211B4F">
    <w:name w:val="28CE3A3F583A4E5DAEB1BC2E60211B4F"/>
    <w:rsid w:val="003B5B43"/>
  </w:style>
  <w:style w:type="paragraph" w:customStyle="1" w:styleId="C1340AC49709438CB6CE365826DB9097">
    <w:name w:val="C1340AC49709438CB6CE365826DB9097"/>
    <w:rsid w:val="003B5B43"/>
  </w:style>
  <w:style w:type="paragraph" w:customStyle="1" w:styleId="1A17C5A3B4C9428C9C5CC427A78E00F3">
    <w:name w:val="1A17C5A3B4C9428C9C5CC427A78E00F3"/>
    <w:rsid w:val="003B5B43"/>
  </w:style>
  <w:style w:type="paragraph" w:customStyle="1" w:styleId="20336FB609264BFA8C0A7535E4872326">
    <w:name w:val="20336FB609264BFA8C0A7535E4872326"/>
    <w:rsid w:val="003B5B43"/>
  </w:style>
  <w:style w:type="paragraph" w:customStyle="1" w:styleId="B9D4B0D0EFA940BCBB0883E62694801C">
    <w:name w:val="B9D4B0D0EFA940BCBB0883E62694801C"/>
    <w:rsid w:val="003B5B43"/>
  </w:style>
  <w:style w:type="paragraph" w:customStyle="1" w:styleId="B0AFF4FAF49E4DAFA7181DD8A5265675">
    <w:name w:val="B0AFF4FAF49E4DAFA7181DD8A5265675"/>
    <w:rsid w:val="003B5B43"/>
  </w:style>
  <w:style w:type="paragraph" w:customStyle="1" w:styleId="929818EF18F44859990545F4400F5392">
    <w:name w:val="929818EF18F44859990545F4400F5392"/>
    <w:rsid w:val="003B5B43"/>
  </w:style>
  <w:style w:type="paragraph" w:customStyle="1" w:styleId="40BE8217CF5A42909419687F084E79D0">
    <w:name w:val="40BE8217CF5A42909419687F084E79D0"/>
    <w:rsid w:val="003B5B43"/>
  </w:style>
  <w:style w:type="paragraph" w:customStyle="1" w:styleId="D43DFB7CD7E84B19B56DE717760E2297">
    <w:name w:val="D43DFB7CD7E84B19B56DE717760E2297"/>
    <w:rsid w:val="003B5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E4749A8-727E-4181-9E6A-301B51BC7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8F603-C336-4063-9C54-C61EDB9B6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FA939-466D-4BBB-B0B5-8F9FB0E070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Sticky note resume.dotx</Template>
  <TotalTime>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2023-04-30T08:25:00Z</dcterms:created>
  <dcterms:modified xsi:type="dcterms:W3CDTF">2023-04-30T08:48:00Z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